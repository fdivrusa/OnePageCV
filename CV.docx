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63" w:rsidRDefault="000C37E4">
      <w:pPr>
        <w:pStyle w:val="Coordonnes"/>
      </w:pPr>
      <w:r>
        <w:t>Rue César 17</w:t>
      </w:r>
    </w:p>
    <w:p w:rsidR="004511DB" w:rsidRDefault="000C37E4" w:rsidP="004511DB">
      <w:pPr>
        <w:pStyle w:val="Coordonnes"/>
      </w:pPr>
      <w:r>
        <w:t xml:space="preserve">7170 </w:t>
      </w:r>
    </w:p>
    <w:p w:rsidR="00DD2A63" w:rsidRPr="00453F28" w:rsidRDefault="000C37E4" w:rsidP="004511DB">
      <w:pPr>
        <w:pStyle w:val="Coordonnes"/>
        <w:rPr>
          <w:rStyle w:val="Accentuation"/>
          <w:color w:val="595959" w:themeColor="text1" w:themeTint="A6"/>
        </w:rPr>
      </w:pPr>
      <w:bookmarkStart w:id="0" w:name="_GoBack"/>
      <w:bookmarkEnd w:id="0"/>
      <w:r>
        <w:t>Manage</w:t>
      </w:r>
    </w:p>
    <w:sdt>
      <w:sdtPr>
        <w:alias w:val="Votre nom"/>
        <w:tag w:val=""/>
        <w:id w:val="-574512284"/>
        <w:placeholder>
          <w:docPart w:val="FB7253680CBF43139378605BEDE11C8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D2A63" w:rsidRDefault="000C37E4">
          <w:pPr>
            <w:pStyle w:val="Nom"/>
          </w:pPr>
          <w:r>
            <w:t>Di Vrusa Florian</w:t>
          </w:r>
        </w:p>
      </w:sdtContent>
    </w:sdt>
    <w:tbl>
      <w:tblPr>
        <w:tblStyle w:val="TableaudeCV"/>
        <w:tblW w:w="5000" w:type="pct"/>
        <w:tblLook w:val="04A0" w:firstRow="1" w:lastRow="0" w:firstColumn="1" w:lastColumn="0" w:noHBand="0" w:noVBand="1"/>
        <w:tblCaption w:val="Texte de C.V."/>
        <w:tblDescription w:val="C.V."/>
      </w:tblPr>
      <w:tblGrid>
        <w:gridCol w:w="1773"/>
        <w:gridCol w:w="444"/>
        <w:gridCol w:w="7529"/>
      </w:tblGrid>
      <w:tr w:rsidR="00DD2A63">
        <w:tc>
          <w:tcPr>
            <w:tcW w:w="1778" w:type="dxa"/>
          </w:tcPr>
          <w:p w:rsidR="00DD2A63" w:rsidRDefault="00223DDB">
            <w:pPr>
              <w:pStyle w:val="Titre1"/>
            </w:pPr>
            <w:r>
              <w:rPr>
                <w:lang w:bidi="fr-FR"/>
              </w:rPr>
              <w:t>Objectif</w:t>
            </w:r>
          </w:p>
        </w:tc>
        <w:tc>
          <w:tcPr>
            <w:tcW w:w="472" w:type="dxa"/>
          </w:tcPr>
          <w:p w:rsidR="00DD2A63" w:rsidRDefault="00DD2A63"/>
        </w:tc>
        <w:tc>
          <w:tcPr>
            <w:tcW w:w="7830" w:type="dxa"/>
          </w:tcPr>
          <w:sdt>
            <w:sdtPr>
              <w:id w:val="-234705391"/>
              <w:placeholder>
                <w:docPart w:val="2DC3651B4B6F440D8163F61B424D7829"/>
              </w:placeholder>
              <w:temporary/>
              <w:showingPlcHdr/>
              <w15:color w:val="C0C0C0"/>
              <w15:appearance w15:val="hidden"/>
            </w:sdtPr>
            <w:sdtEndPr/>
            <w:sdtContent>
              <w:p w:rsidR="00DD2A63" w:rsidRDefault="00223DDB">
                <w:r>
                  <w:rPr>
                    <w:lang w:bidi="fr-FR"/>
                  </w:rPr>
                  <w:t xml:space="preserve">Consultez les astuces ci-dessous pour vous aider à commencer. </w:t>
                </w:r>
                <w:r w:rsidR="00510359">
                  <w:rPr>
                    <w:lang w:bidi="fr-FR"/>
                  </w:rPr>
                  <w:t>Pour remplacer nos astuces par votre propre texte, cliquez simplement dessus et commencez à taper.</w:t>
                </w:r>
                <w:r>
                  <w:rPr>
                    <w:lang w:bidi="fr-FR"/>
                  </w:rPr>
                  <w:t xml:space="preserve"> </w:t>
                </w:r>
              </w:p>
              <w:p w:rsidR="00DD2A63" w:rsidRDefault="00223DDB">
                <w:r>
                  <w:rPr>
                    <w:lang w:bidi="fr-FR"/>
                  </w:rPr>
                  <w:t>Sous l’onglet Création du ruban, consultez les galeries de thèmes, couleurs et polices pour créer un aspect personnalisé d’un simple clic.</w:t>
                </w:r>
              </w:p>
              <w:p w:rsidR="00DD2A63" w:rsidRDefault="00223DDB">
                <w:r>
                  <w:rPr>
                    <w:lang w:bidi="fr-FR"/>
                  </w:rPr>
                  <w:t>Vous voulez ajouter une entrée de rubrique sous Expérience, Formation ou Références ? Procédez comme suit : cliquez simplement sur les exemples d’entrées ci-dessous, puis sur le signe plus qui s’affiche.</w:t>
                </w:r>
              </w:p>
            </w:sdtContent>
          </w:sdt>
        </w:tc>
      </w:tr>
      <w:tr w:rsidR="00DD2A63">
        <w:tc>
          <w:tcPr>
            <w:tcW w:w="1778" w:type="dxa"/>
          </w:tcPr>
          <w:p w:rsidR="00DD2A63" w:rsidRDefault="002A6C83">
            <w:pPr>
              <w:pStyle w:val="Titre1"/>
            </w:pPr>
            <w:r w:rsidRPr="002A6C83">
              <w:rPr>
                <w:lang w:bidi="fr-FR"/>
              </w:rPr>
              <w:t>RÉALISATIONS</w:t>
            </w:r>
            <w:r w:rsidR="00223DDB">
              <w:rPr>
                <w:lang w:bidi="fr-FR"/>
              </w:rPr>
              <w:t xml:space="preserve"> professionnelles</w:t>
            </w:r>
          </w:p>
        </w:tc>
        <w:tc>
          <w:tcPr>
            <w:tcW w:w="472" w:type="dxa"/>
          </w:tcPr>
          <w:p w:rsidR="00DD2A63" w:rsidRDefault="00DD2A6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D595E02D4B154B7FADC90888F96BCEA8"/>
                  </w:placeholder>
                  <w15:repeatingSectionItem/>
                </w:sdtPr>
                <w:sdtEndPr/>
                <w:sdtContent>
                  <w:sdt>
                    <w:sdtPr>
                      <w:id w:val="-1010059038"/>
                      <w:placeholder>
                        <w:docPart w:val="3F0936C9C51A4D599281D2F25E28F5E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DD2A63" w:rsidRDefault="00510359">
                        <w:pPr>
                          <w:pStyle w:val="Titre2"/>
                        </w:pPr>
                        <w:r w:rsidRPr="00510359">
                          <w:rPr>
                            <w:rStyle w:val="Textedelespacerserv"/>
                            <w:color w:val="404040" w:themeColor="text1" w:themeTint="BF"/>
                            <w:lang w:bidi="fr-FR"/>
                          </w:rPr>
                          <w:t>[DOMAINE DE LA RÉALISATION]</w:t>
                        </w:r>
                      </w:p>
                    </w:sdtContent>
                  </w:sdt>
                  <w:p w:rsidR="00DD2A63" w:rsidRDefault="00DF7A15">
                    <w:pPr>
                      <w:pStyle w:val="TextedeCV"/>
                    </w:pPr>
                    <w:sdt>
                      <w:sdtPr>
                        <w:id w:val="1347285305"/>
                        <w:placeholder>
                          <w:docPart w:val="A95C6E2BB16C4DC3B278854F397083FB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 w:rsidR="00223DDB">
                          <w:rPr>
                            <w:lang w:bidi="fr-FR"/>
                          </w:rPr>
                          <w:t>[Réalisation]</w:t>
                        </w:r>
                      </w:sdtContent>
                    </w:sdt>
                  </w:p>
                  <w:sdt>
                    <w:sdtPr>
                      <w:id w:val="-967198663"/>
                      <w:placeholder>
                        <w:docPart w:val="A95C6E2BB16C4DC3B278854F397083F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DD2A63" w:rsidRDefault="00C16009">
                        <w:pPr>
                          <w:pStyle w:val="TextedeCV"/>
                        </w:pPr>
                        <w:r>
                          <w:rPr>
                            <w:lang w:bidi="fr-FR"/>
                          </w:rPr>
                          <w:t>[Réalisation]</w:t>
                        </w:r>
                      </w:p>
                    </w:sdtContent>
                  </w:sdt>
                  <w:p w:rsidR="00DD2A63" w:rsidRDefault="00DF7A15">
                    <w:pPr>
                      <w:pStyle w:val="TextedeCV"/>
                    </w:pPr>
                    <w:sdt>
                      <w:sdtPr>
                        <w:id w:val="-1905066944"/>
                        <w:placeholder>
                          <w:docPart w:val="A95C6E2BB16C4DC3B278854F397083FB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 w:rsidR="00C16009">
                          <w:rPr>
                            <w:lang w:bidi="fr-FR"/>
                          </w:rPr>
                          <w:t>[Réalisation]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D595E02D4B154B7FADC90888F96BCEA8"/>
                  </w:placeholder>
                  <w15:repeatingSectionItem/>
                </w:sdtPr>
                <w:sdtEndPr/>
                <w:sdtContent>
                  <w:sdt>
                    <w:sdtPr>
                      <w:id w:val="-1657297181"/>
                      <w:placeholder>
                        <w:docPart w:val="3F0936C9C51A4D599281D2F25E28F5E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DD2A63" w:rsidRDefault="00C16009">
                        <w:pPr>
                          <w:pStyle w:val="Titre2"/>
                        </w:pPr>
                        <w:r w:rsidRPr="00510359">
                          <w:rPr>
                            <w:rStyle w:val="Textedelespacerserv"/>
                            <w:color w:val="404040" w:themeColor="text1" w:themeTint="BF"/>
                            <w:lang w:bidi="fr-FR"/>
                          </w:rPr>
                          <w:t>[DOMAINE DE LA RÉALISATION]</w:t>
                        </w:r>
                      </w:p>
                    </w:sdtContent>
                  </w:sdt>
                  <w:p w:rsidR="00DD2A63" w:rsidRDefault="00DF7A15">
                    <w:pPr>
                      <w:pStyle w:val="TextedeCV"/>
                    </w:pPr>
                    <w:sdt>
                      <w:sdtPr>
                        <w:id w:val="-1368135703"/>
                        <w:placeholder>
                          <w:docPart w:val="A95C6E2BB16C4DC3B278854F397083FB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 w:rsidR="00C16009">
                          <w:rPr>
                            <w:lang w:bidi="fr-FR"/>
                          </w:rPr>
                          <w:t>[Réalisation]</w:t>
                        </w:r>
                      </w:sdtContent>
                    </w:sdt>
                  </w:p>
                  <w:sdt>
                    <w:sdtPr>
                      <w:id w:val="1253938679"/>
                      <w:placeholder>
                        <w:docPart w:val="A95C6E2BB16C4DC3B278854F397083F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DD2A63" w:rsidRDefault="00C16009">
                        <w:pPr>
                          <w:pStyle w:val="TextedeCV"/>
                        </w:pPr>
                        <w:r>
                          <w:rPr>
                            <w:lang w:bidi="fr-FR"/>
                          </w:rPr>
                          <w:t>[Réalisation]</w:t>
                        </w:r>
                      </w:p>
                    </w:sdtContent>
                  </w:sdt>
                  <w:p w:rsidR="00DD2A63" w:rsidRDefault="00DF7A15">
                    <w:pPr>
                      <w:pStyle w:val="TextedeCV"/>
                    </w:pPr>
                    <w:sdt>
                      <w:sdtPr>
                        <w:id w:val="-1881626752"/>
                        <w:placeholder>
                          <w:docPart w:val="A95C6E2BB16C4DC3B278854F397083FB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 w:rsidR="00C16009">
                          <w:rPr>
                            <w:lang w:bidi="fr-FR"/>
                          </w:rPr>
                          <w:t>[Réalisation]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40024091"/>
                  <w:placeholder>
                    <w:docPart w:val="D595E02D4B154B7FADC90888F96BCEA8"/>
                  </w:placeholder>
                  <w15:repeatingSectionItem/>
                </w:sdtPr>
                <w:sdtEndPr/>
                <w:sdtContent>
                  <w:sdt>
                    <w:sdtPr>
                      <w:id w:val="-1506976801"/>
                      <w:placeholder>
                        <w:docPart w:val="3F0936C9C51A4D599281D2F25E28F5E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DD2A63" w:rsidRDefault="00C16009">
                        <w:pPr>
                          <w:pStyle w:val="Titre2"/>
                        </w:pPr>
                        <w:r w:rsidRPr="00510359">
                          <w:rPr>
                            <w:rStyle w:val="Textedelespacerserv"/>
                            <w:color w:val="404040" w:themeColor="text1" w:themeTint="BF"/>
                            <w:lang w:bidi="fr-FR"/>
                          </w:rPr>
                          <w:t>[DOMAINE DE LA RÉALISATION]</w:t>
                        </w:r>
                      </w:p>
                    </w:sdtContent>
                  </w:sdt>
                  <w:p w:rsidR="00DD2A63" w:rsidRDefault="00DF7A15">
                    <w:pPr>
                      <w:pStyle w:val="TextedeCV"/>
                    </w:pPr>
                    <w:sdt>
                      <w:sdtPr>
                        <w:id w:val="-966191188"/>
                        <w:placeholder>
                          <w:docPart w:val="A95C6E2BB16C4DC3B278854F397083FB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 w:rsidR="00C16009">
                          <w:rPr>
                            <w:lang w:bidi="fr-FR"/>
                          </w:rPr>
                          <w:t>[Réalisation]</w:t>
                        </w:r>
                      </w:sdtContent>
                    </w:sdt>
                  </w:p>
                  <w:sdt>
                    <w:sdtPr>
                      <w:id w:val="2113474613"/>
                      <w:placeholder>
                        <w:docPart w:val="A95C6E2BB16C4DC3B278854F397083F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DD2A63" w:rsidRDefault="00C16009">
                        <w:pPr>
                          <w:pStyle w:val="TextedeCV"/>
                        </w:pPr>
                        <w:r>
                          <w:rPr>
                            <w:lang w:bidi="fr-FR"/>
                          </w:rPr>
                          <w:t>[Réalisation]</w:t>
                        </w:r>
                      </w:p>
                    </w:sdtContent>
                  </w:sdt>
                  <w:p w:rsidR="00DD2A63" w:rsidRDefault="00DF7A15">
                    <w:pPr>
                      <w:pStyle w:val="TextedeCV"/>
                    </w:pPr>
                    <w:sdt>
                      <w:sdtPr>
                        <w:id w:val="-47927747"/>
                        <w:placeholder>
                          <w:docPart w:val="A95C6E2BB16C4DC3B278854F397083FB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r w:rsidR="00C16009">
                          <w:rPr>
                            <w:lang w:bidi="fr-FR"/>
                          </w:rPr>
                          <w:t>[Réalisation]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DD2A63">
        <w:tc>
          <w:tcPr>
            <w:tcW w:w="1778" w:type="dxa"/>
          </w:tcPr>
          <w:p w:rsidR="00DD2A63" w:rsidRDefault="002A6C83">
            <w:pPr>
              <w:pStyle w:val="Titre1"/>
            </w:pPr>
            <w:r w:rsidRPr="002A6C83">
              <w:rPr>
                <w:lang w:bidi="fr-FR"/>
              </w:rPr>
              <w:t>COMPÉTENCES</w:t>
            </w:r>
          </w:p>
        </w:tc>
        <w:tc>
          <w:tcPr>
            <w:tcW w:w="472" w:type="dxa"/>
          </w:tcPr>
          <w:p w:rsidR="00DD2A63" w:rsidRDefault="00DD2A63"/>
        </w:tc>
        <w:tc>
          <w:tcPr>
            <w:tcW w:w="7830" w:type="dxa"/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A82F5D9BEEF54E0091D1B0F4B1693EA4"/>
                  </w:placeholder>
                  <w:showingPlcHdr/>
                  <w15:repeatingSectionItem/>
                </w:sdtPr>
                <w:sdtEndPr/>
                <w:sdtContent>
                  <w:p w:rsidR="00DD2A63" w:rsidRDefault="00223DDB">
                    <w:pPr>
                      <w:pStyle w:val="TextedeCV"/>
                    </w:pPr>
                    <w:r>
                      <w:rPr>
                        <w:lang w:bidi="fr-FR"/>
                      </w:rPr>
                      <w:t>[Compétences professionnelles ou techniques]</w:t>
                    </w:r>
                  </w:p>
                </w:sdtContent>
              </w:sdt>
              <w:sdt>
                <w:sdtPr>
                  <w:id w:val="664589972"/>
                  <w:placeholder>
                    <w:docPart w:val="A82F5D9BEEF54E0091D1B0F4B1693EA4"/>
                  </w:placeholder>
                  <w:showingPlcHdr/>
                  <w15:repeatingSectionItem/>
                </w:sdtPr>
                <w:sdtEndPr/>
                <w:sdtContent>
                  <w:p w:rsidR="00DD2A63" w:rsidRDefault="00C16009">
                    <w:pPr>
                      <w:pStyle w:val="TextedeCV"/>
                    </w:pPr>
                    <w:r>
                      <w:rPr>
                        <w:lang w:bidi="fr-FR"/>
                      </w:rPr>
                      <w:t>[Compétences professionnelles ou techniques]</w:t>
                    </w:r>
                  </w:p>
                </w:sdtContent>
              </w:sdt>
              <w:sdt>
                <w:sdtPr>
                  <w:id w:val="1641603760"/>
                  <w:placeholder>
                    <w:docPart w:val="A82F5D9BEEF54E0091D1B0F4B1693EA4"/>
                  </w:placeholder>
                  <w:showingPlcHdr/>
                  <w15:repeatingSectionItem/>
                </w:sdtPr>
                <w:sdtEndPr/>
                <w:sdtContent>
                  <w:p w:rsidR="00DD2A63" w:rsidRDefault="00C16009">
                    <w:pPr>
                      <w:pStyle w:val="TextedeCV"/>
                    </w:pPr>
                    <w:r>
                      <w:rPr>
                        <w:lang w:bidi="fr-FR"/>
                      </w:rPr>
                      <w:t>[Compétences professionnelles ou techniques]</w:t>
                    </w:r>
                  </w:p>
                </w:sdtContent>
              </w:sdt>
              <w:sdt>
                <w:sdtPr>
                  <w:id w:val="969394295"/>
                  <w:placeholder>
                    <w:docPart w:val="A82F5D9BEEF54E0091D1B0F4B1693EA4"/>
                  </w:placeholder>
                  <w:showingPlcHdr/>
                  <w15:repeatingSectionItem/>
                </w:sdtPr>
                <w:sdtEndPr/>
                <w:sdtContent>
                  <w:p w:rsidR="00DD2A63" w:rsidRDefault="00C16009">
                    <w:pPr>
                      <w:pStyle w:val="TextedeCV"/>
                    </w:pPr>
                    <w:r>
                      <w:rPr>
                        <w:lang w:bidi="fr-FR"/>
                      </w:rPr>
                      <w:t>[Compétences professionnelles ou techniques]</w:t>
                    </w:r>
                  </w:p>
                </w:sdtContent>
              </w:sdt>
            </w:sdtContent>
          </w:sdt>
        </w:tc>
      </w:tr>
      <w:tr w:rsidR="00DD2A63">
        <w:tc>
          <w:tcPr>
            <w:tcW w:w="1778" w:type="dxa"/>
          </w:tcPr>
          <w:p w:rsidR="00DD2A63" w:rsidRDefault="002A6C83">
            <w:pPr>
              <w:pStyle w:val="Titre1"/>
            </w:pPr>
            <w:r w:rsidRPr="002A6C83">
              <w:rPr>
                <w:lang w:bidi="fr-FR"/>
              </w:rPr>
              <w:t>EXPÉRIENCE</w:t>
            </w:r>
            <w:r w:rsidR="00223DDB">
              <w:rPr>
                <w:lang w:bidi="fr-FR"/>
              </w:rPr>
              <w:t xml:space="preserve"> professionnelle</w:t>
            </w:r>
          </w:p>
        </w:tc>
        <w:tc>
          <w:tcPr>
            <w:tcW w:w="472" w:type="dxa"/>
          </w:tcPr>
          <w:p w:rsidR="00DD2A63" w:rsidRDefault="00DD2A6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3655FDF8B6914236A046D4B92F9FBD11"/>
                  </w:placeholder>
                  <w15:repeatingSectionItem/>
                </w:sdtPr>
                <w:sdtEndPr/>
                <w:sdtContent>
                  <w:sdt>
                    <w:sdtPr>
                      <w:id w:val="2027517112"/>
                      <w:placeholder>
                        <w:docPart w:val="39F59D021FB8493AB78F1D9F1A8E1ED3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DD2A63" w:rsidRDefault="00223DDB">
                        <w:pPr>
                          <w:pStyle w:val="Titre2"/>
                        </w:pPr>
                        <w:r>
                          <w:rPr>
                            <w:lang w:bidi="fr-FR"/>
                          </w:rPr>
                          <w:t>[Fonction, Nom de l’entreprise, Ville, Pays]</w:t>
                        </w:r>
                      </w:p>
                    </w:sdtContent>
                  </w:sdt>
                  <w:p w:rsidR="00DD2A63" w:rsidRDefault="00DF7A15">
                    <w:pPr>
                      <w:pStyle w:val="TextedeCV"/>
                    </w:pPr>
                    <w:sdt>
                      <w:sdtPr>
                        <w:id w:val="439652840"/>
                        <w:placeholder>
                          <w:docPart w:val="89678FA3BDD84FAC9042D9696132255F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 w:rsidR="00223DDB">
                          <w:rPr>
                            <w:lang w:bidi="fr-FR"/>
                          </w:rPr>
                          <w:t>[Date de début – Date de fin]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3655FDF8B6914236A046D4B92F9FBD11"/>
                  </w:placeholder>
                  <w15:repeatingSectionItem/>
                </w:sdtPr>
                <w:sdtEndPr/>
                <w:sdtContent>
                  <w:sdt>
                    <w:sdtPr>
                      <w:id w:val="428938925"/>
                      <w:placeholder>
                        <w:docPart w:val="39F59D021FB8493AB78F1D9F1A8E1ED3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DD2A63" w:rsidRDefault="00C16009">
                        <w:pPr>
                          <w:pStyle w:val="Titre2"/>
                        </w:pPr>
                        <w:r>
                          <w:rPr>
                            <w:lang w:bidi="fr-FR"/>
                          </w:rPr>
                          <w:t>[Fonction, Nom de l’entreprise, Ville, Pays]</w:t>
                        </w:r>
                      </w:p>
                    </w:sdtContent>
                  </w:sdt>
                  <w:p w:rsidR="00DD2A63" w:rsidRDefault="00DF7A15">
                    <w:pPr>
                      <w:pStyle w:val="TextedeCV"/>
                    </w:pPr>
                    <w:sdt>
                      <w:sdtPr>
                        <w:id w:val="754401420"/>
                        <w:placeholder>
                          <w:docPart w:val="89678FA3BDD84FAC9042D9696132255F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 w:rsidR="00C16009">
                          <w:rPr>
                            <w:lang w:bidi="fr-FR"/>
                          </w:rPr>
                          <w:t>[Date de début – Date de fin]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3655FDF8B6914236A046D4B92F9FBD11"/>
                  </w:placeholder>
                  <w15:repeatingSectionItem/>
                </w:sdtPr>
                <w:sdtEndPr/>
                <w:sdtContent>
                  <w:sdt>
                    <w:sdtPr>
                      <w:id w:val="-939372296"/>
                      <w:placeholder>
                        <w:docPart w:val="39F59D021FB8493AB78F1D9F1A8E1ED3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DD2A63" w:rsidRDefault="00C16009">
                        <w:pPr>
                          <w:pStyle w:val="Titre2"/>
                        </w:pPr>
                        <w:r>
                          <w:rPr>
                            <w:lang w:bidi="fr-FR"/>
                          </w:rPr>
                          <w:t>[Fonction, Nom de l’entreprise, Ville, Pays]</w:t>
                        </w:r>
                      </w:p>
                    </w:sdtContent>
                  </w:sdt>
                  <w:p w:rsidR="00DD2A63" w:rsidRDefault="00DF7A15">
                    <w:pPr>
                      <w:pStyle w:val="TextedeCV"/>
                    </w:pPr>
                    <w:sdt>
                      <w:sdtPr>
                        <w:id w:val="-1973822535"/>
                        <w:placeholder>
                          <w:docPart w:val="89678FA3BDD84FAC9042D9696132255F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r w:rsidR="00C16009">
                          <w:rPr>
                            <w:lang w:bidi="fr-FR"/>
                          </w:rPr>
                          <w:t>[Date de début – Date de fin]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DD2A63">
        <w:tc>
          <w:tcPr>
            <w:tcW w:w="1778" w:type="dxa"/>
          </w:tcPr>
          <w:p w:rsidR="00DD2A63" w:rsidRDefault="00223DDB">
            <w:pPr>
              <w:pStyle w:val="Titre1"/>
            </w:pPr>
            <w:r>
              <w:rPr>
                <w:lang w:bidi="fr-FR"/>
              </w:rPr>
              <w:t>Formation</w:t>
            </w:r>
          </w:p>
        </w:tc>
        <w:tc>
          <w:tcPr>
            <w:tcW w:w="472" w:type="dxa"/>
          </w:tcPr>
          <w:p w:rsidR="00DD2A63" w:rsidRDefault="00DD2A6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3655FDF8B6914236A046D4B92F9FBD11"/>
                  </w:placeholder>
                  <w15:repeatingSectionItem/>
                </w:sdtPr>
                <w:sdtEndPr/>
                <w:sdtContent>
                  <w:sdt>
                    <w:sdtPr>
                      <w:id w:val="-298228076"/>
                      <w:placeholder>
                        <w:docPart w:val="A06C17C24B50413FA3C1FB6E154D4F0E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DD2A63" w:rsidRDefault="002A6C83">
                        <w:pPr>
                          <w:pStyle w:val="Titre2"/>
                        </w:pPr>
                        <w:r w:rsidRPr="002A6C83">
                          <w:rPr>
                            <w:lang w:bidi="fr-FR"/>
                          </w:rPr>
                          <w:t>[DIPLÔME, NOM DE L’ÉTABLISSEMENT, VILLE, DATE]</w:t>
                        </w:r>
                      </w:p>
                    </w:sdtContent>
                  </w:sdt>
                  <w:sdt>
                    <w:sdtPr>
                      <w:id w:val="1437799257"/>
                      <w:placeholder>
                        <w:docPart w:val="D185390041B64E07A6CF4BAC385796B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DD2A63" w:rsidRDefault="00147BBB">
                        <w:r w:rsidRPr="00147BBB">
                          <w:rPr>
                            <w:lang w:bidi="fr-FR"/>
                          </w:rPr>
                          <w:t>Vous pouvez inclure ici un bref récapitulatif des cours suivis ainsi que des distinctions et des mentions obtenues.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3655FDF8B6914236A046D4B92F9FBD11"/>
                  </w:placeholder>
                  <w15:repeatingSectionItem/>
                </w:sdtPr>
                <w:sdtEndPr/>
                <w:sdtContent>
                  <w:sdt>
                    <w:sdtPr>
                      <w:id w:val="-133873684"/>
                      <w:placeholder>
                        <w:docPart w:val="A06C17C24B50413FA3C1FB6E154D4F0E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DD2A63" w:rsidRDefault="00C16009">
                        <w:pPr>
                          <w:pStyle w:val="Titre2"/>
                        </w:pPr>
                        <w:r w:rsidRPr="002A6C83">
                          <w:rPr>
                            <w:lang w:bidi="fr-FR"/>
                          </w:rPr>
                          <w:t>[DIPLÔME, NOM DE L’ÉTABLISSEMENT, VILLE, DATE]</w:t>
                        </w:r>
                      </w:p>
                    </w:sdtContent>
                  </w:sdt>
                  <w:sdt>
                    <w:sdtPr>
                      <w:id w:val="-1980601557"/>
                      <w:placeholder>
                        <w:docPart w:val="D185390041B64E07A6CF4BAC385796B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DD2A63" w:rsidRDefault="00C16009">
                        <w:r w:rsidRPr="00147BBB">
                          <w:rPr>
                            <w:lang w:bidi="fr-FR"/>
                          </w:rPr>
                          <w:t>Vous pouvez inclure ici un bref récapitulatif des cours suivis ainsi que des distinctions et des mentions obtenues.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DD2A63">
        <w:tc>
          <w:tcPr>
            <w:tcW w:w="1778" w:type="dxa"/>
          </w:tcPr>
          <w:p w:rsidR="00DD2A63" w:rsidRDefault="009546E5">
            <w:pPr>
              <w:pStyle w:val="Titre1"/>
            </w:pPr>
            <w:r w:rsidRPr="009546E5">
              <w:rPr>
                <w:lang w:bidi="fr-FR"/>
              </w:rPr>
              <w:lastRenderedPageBreak/>
              <w:t>RÉFÉRENCES</w:t>
            </w:r>
          </w:p>
        </w:tc>
        <w:tc>
          <w:tcPr>
            <w:tcW w:w="472" w:type="dxa"/>
          </w:tcPr>
          <w:p w:rsidR="00DD2A63" w:rsidRDefault="00DD2A6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3655FDF8B6914236A046D4B92F9FBD11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id w:val="1044170624"/>
                      <w:placeholder>
                        <w:docPart w:val="A1D1A3DC01084C588B0C5347D94B93DE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DD2A63" w:rsidRDefault="009546E5">
                        <w:pPr>
                          <w:pStyle w:val="Titre2"/>
                        </w:pPr>
                        <w:r w:rsidRPr="009546E5">
                          <w:rPr>
                            <w:lang w:bidi="fr-FR"/>
                          </w:rPr>
                          <w:t>[NOM DE LA RÉFÉRENCE]</w:t>
                        </w:r>
                      </w:p>
                    </w:sdtContent>
                  </w:sdt>
                  <w:sdt>
                    <w:sdtPr>
                      <w:id w:val="-765149349"/>
                      <w:placeholder>
                        <w:docPart w:val="AD9789C051904E3ABC27CEF258546A29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:rsidR="00DD2A63" w:rsidRDefault="00223DDB">
                        <w:pPr>
                          <w:pStyle w:val="TextedeCV"/>
                        </w:pPr>
                        <w:r>
                          <w:rPr>
                            <w:lang w:bidi="fr-FR"/>
                          </w:rPr>
                          <w:t>[Fonction, Entreprise]</w:t>
                        </w:r>
                      </w:p>
                    </w:sdtContent>
                  </w:sdt>
                  <w:sdt>
                    <w:sdtPr>
                      <w:id w:val="1492217909"/>
                      <w:placeholder>
                        <w:docPart w:val="F6E7CB7367C64EC8A9B41DD2274B4A6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DD2A63" w:rsidRDefault="00223DDB">
                        <w:r>
                          <w:rPr>
                            <w:lang w:bidi="fr-FR"/>
                          </w:rPr>
                          <w:t>[Coordonnées]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30405729"/>
                  <w:placeholder>
                    <w:docPart w:val="3655FDF8B6914236A046D4B92F9FBD11"/>
                  </w:placeholder>
                  <w15:color w:val="C0C0C0"/>
                  <w15:repeatingSectionItem/>
                </w:sdtPr>
                <w:sdtEndPr/>
                <w:sdtContent>
                  <w:sdt>
                    <w:sdtPr>
                      <w:id w:val="-998345838"/>
                      <w:placeholder>
                        <w:docPart w:val="A1D1A3DC01084C588B0C5347D94B93DE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EndPr/>
                    <w:sdtContent>
                      <w:p w:rsidR="00DD2A63" w:rsidRDefault="00C16009">
                        <w:pPr>
                          <w:pStyle w:val="Titre2"/>
                        </w:pPr>
                        <w:r w:rsidRPr="009546E5">
                          <w:rPr>
                            <w:lang w:bidi="fr-FR"/>
                          </w:rPr>
                          <w:t>[NOM DE LA RÉFÉRENCE]</w:t>
                        </w:r>
                      </w:p>
                    </w:sdtContent>
                  </w:sdt>
                  <w:sdt>
                    <w:sdtPr>
                      <w:id w:val="-241339944"/>
                      <w:placeholder>
                        <w:docPart w:val="AD9789C051904E3ABC27CEF258546A29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:rsidR="00DD2A63" w:rsidRDefault="00C16009">
                        <w:pPr>
                          <w:pStyle w:val="TextedeCV"/>
                        </w:pPr>
                        <w:r>
                          <w:rPr>
                            <w:lang w:bidi="fr-FR"/>
                          </w:rPr>
                          <w:t>[Fonction, Entreprise]</w:t>
                        </w:r>
                      </w:p>
                    </w:sdtContent>
                  </w:sdt>
                  <w:sdt>
                    <w:sdtPr>
                      <w:id w:val="-1035580734"/>
                      <w:placeholder>
                        <w:docPart w:val="F6E7CB7367C64EC8A9B41DD2274B4A6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DD2A63" w:rsidRDefault="00C16009">
                        <w:r>
                          <w:rPr>
                            <w:lang w:bidi="fr-FR"/>
                          </w:rPr>
                          <w:t>[Coordonnées]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:rsidR="00DA4615" w:rsidRDefault="00DA4615"/>
    <w:p w:rsidR="00DA4615" w:rsidRPr="00DA4615" w:rsidRDefault="00DA4615" w:rsidP="00DA4615"/>
    <w:p w:rsidR="00DA4615" w:rsidRPr="00DA4615" w:rsidRDefault="00DA4615" w:rsidP="00DA4615"/>
    <w:p w:rsidR="00DA4615" w:rsidRPr="00DA4615" w:rsidRDefault="00DA4615" w:rsidP="00DA4615"/>
    <w:p w:rsidR="00DA4615" w:rsidRPr="00DA4615" w:rsidRDefault="00DA4615" w:rsidP="00DA4615"/>
    <w:p w:rsidR="00DA4615" w:rsidRPr="00DA4615" w:rsidRDefault="00DA4615" w:rsidP="00DA4615"/>
    <w:p w:rsidR="00DA4615" w:rsidRPr="00DA4615" w:rsidRDefault="00DA4615" w:rsidP="00DA4615"/>
    <w:p w:rsidR="00DA4615" w:rsidRPr="00DA4615" w:rsidRDefault="00DA4615" w:rsidP="00DA4615"/>
    <w:p w:rsidR="00DA4615" w:rsidRPr="00DA4615" w:rsidRDefault="00DA4615" w:rsidP="00DA4615"/>
    <w:p w:rsidR="00DD2A63" w:rsidRPr="00DA4615" w:rsidRDefault="00DD2A63" w:rsidP="00DA4615">
      <w:pPr>
        <w:jc w:val="right"/>
      </w:pPr>
    </w:p>
    <w:sectPr w:rsidR="00DD2A63" w:rsidRPr="00DA4615" w:rsidSect="00D5313F">
      <w:footerReference w:type="default" r:id="rId10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A15" w:rsidRDefault="00DF7A15">
      <w:pPr>
        <w:spacing w:before="0" w:after="0" w:line="240" w:lineRule="auto"/>
      </w:pPr>
      <w:r>
        <w:separator/>
      </w:r>
    </w:p>
  </w:endnote>
  <w:endnote w:type="continuationSeparator" w:id="0">
    <w:p w:rsidR="00DF7A15" w:rsidRDefault="00DF7A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  <w:tblDescription w:val="Tableau de pied de page"/>
    </w:tblPr>
    <w:tblGrid>
      <w:gridCol w:w="4868"/>
      <w:gridCol w:w="4878"/>
    </w:tblGrid>
    <w:tr w:rsidR="00DD2A63">
      <w:tc>
        <w:tcPr>
          <w:tcW w:w="5148" w:type="dxa"/>
        </w:tcPr>
        <w:p w:rsidR="00DD2A63" w:rsidRDefault="00223DDB">
          <w:pPr>
            <w:pStyle w:val="Pieddepage"/>
          </w:pPr>
          <w:r>
            <w:rPr>
              <w:lang w:bidi="fr-FR"/>
            </w:rPr>
            <w:t xml:space="preserve">Page | </w:t>
          </w:r>
          <w:r>
            <w:rPr>
              <w:lang w:bidi="fr-FR"/>
            </w:rPr>
            <w:fldChar w:fldCharType="begin"/>
          </w:r>
          <w:r>
            <w:rPr>
              <w:lang w:bidi="fr-FR"/>
            </w:rPr>
            <w:instrText xml:space="preserve"> PAGE   \* MERGEFORMAT </w:instrText>
          </w:r>
          <w:r>
            <w:rPr>
              <w:lang w:bidi="fr-FR"/>
            </w:rPr>
            <w:fldChar w:fldCharType="separate"/>
          </w:r>
          <w:r w:rsidR="004511DB">
            <w:rPr>
              <w:noProof/>
              <w:lang w:bidi="fr-FR"/>
            </w:rPr>
            <w:t>2</w:t>
          </w:r>
          <w:r>
            <w:rPr>
              <w:lang w:bidi="fr-FR"/>
            </w:rPr>
            <w:fldChar w:fldCharType="end"/>
          </w:r>
        </w:p>
      </w:tc>
      <w:sdt>
        <w:sdtPr>
          <w:alias w:val="Votre nom"/>
          <w:tag w:val=""/>
          <w:id w:val="-1352728942"/>
          <w:placeholder>
            <w:docPart w:val="D185390041B64E07A6CF4BAC385796B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DD2A63" w:rsidRDefault="000C37E4">
              <w:pPr>
                <w:pStyle w:val="Pieddepage"/>
                <w:jc w:val="right"/>
              </w:pPr>
              <w:r>
                <w:t>Di Vrusa Florian</w:t>
              </w:r>
            </w:p>
          </w:tc>
        </w:sdtContent>
      </w:sdt>
    </w:tr>
  </w:tbl>
  <w:p w:rsidR="00DD2A63" w:rsidRDefault="00DD2A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A15" w:rsidRDefault="00DF7A15">
      <w:pPr>
        <w:spacing w:before="0" w:after="0" w:line="240" w:lineRule="auto"/>
      </w:pPr>
      <w:r>
        <w:separator/>
      </w:r>
    </w:p>
  </w:footnote>
  <w:footnote w:type="continuationSeparator" w:id="0">
    <w:p w:rsidR="00DF7A15" w:rsidRDefault="00DF7A1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E4"/>
    <w:rsid w:val="000C37E4"/>
    <w:rsid w:val="00147BBB"/>
    <w:rsid w:val="001F7593"/>
    <w:rsid w:val="00223DDB"/>
    <w:rsid w:val="002A6C83"/>
    <w:rsid w:val="004511DB"/>
    <w:rsid w:val="00453F28"/>
    <w:rsid w:val="00510359"/>
    <w:rsid w:val="009546E5"/>
    <w:rsid w:val="00C16009"/>
    <w:rsid w:val="00D5313F"/>
    <w:rsid w:val="00DA4615"/>
    <w:rsid w:val="00DD2A63"/>
    <w:rsid w:val="00DF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FD1309"/>
  <w15:chartTrackingRefBased/>
  <w15:docId w15:val="{A986D87A-4FBA-4605-81D9-4E36E34D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fr-FR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Titre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1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1"/>
    <w:rPr>
      <w:kern w:val="20"/>
    </w:rPr>
  </w:style>
  <w:style w:type="paragraph" w:customStyle="1" w:styleId="TextedeCV">
    <w:name w:val="Texte de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.V."/>
    <w:basedOn w:val="Tableau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">
    <w:name w:val="Tableau de lettre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Accentuation">
    <w:name w:val="Emphasis"/>
    <w:basedOn w:val="Policepardfaut"/>
    <w:unhideWhenUsed/>
    <w:qFormat/>
    <w:rPr>
      <w:color w:val="418AB3" w:themeColor="accent1"/>
    </w:rPr>
  </w:style>
  <w:style w:type="paragraph" w:customStyle="1" w:styleId="Coordonnes">
    <w:name w:val="Coordonnées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om">
    <w:name w:val="Nom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\AppData\Roaming\Microsoft\Templates\C.V.%20fonctionnel%20(conception%20simpl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7253680CBF43139378605BEDE11C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CD2A8D-2CF7-4120-B5DC-3169AB15A954}"/>
      </w:docPartPr>
      <w:docPartBody>
        <w:p w:rsidR="00000000" w:rsidRDefault="004F3EAC">
          <w:pPr>
            <w:pStyle w:val="FB7253680CBF43139378605BEDE11C80"/>
          </w:pPr>
          <w:r>
            <w:rPr>
              <w:rStyle w:val="Textedelespacerserv"/>
              <w:lang w:bidi="fr-FR"/>
            </w:rPr>
            <w:t>[Auteur]</w:t>
          </w:r>
        </w:p>
      </w:docPartBody>
    </w:docPart>
    <w:docPart>
      <w:docPartPr>
        <w:name w:val="2DC3651B4B6F440D8163F61B424D78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D2F274-DF03-460E-BE98-30508803C7ED}"/>
      </w:docPartPr>
      <w:docPartBody>
        <w:p w:rsidR="00F4770B" w:rsidRDefault="004F3EAC">
          <w:r>
            <w:rPr>
              <w:lang w:bidi="fr-FR"/>
            </w:rPr>
            <w:t xml:space="preserve">Consultez les astuces ci-dessous pour vous aider à commencer. </w:t>
          </w:r>
          <w:r>
            <w:rPr>
              <w:lang w:bidi="fr-FR"/>
            </w:rPr>
            <w:t>Pour remplacer nos astuces</w:t>
          </w:r>
          <w:r>
            <w:rPr>
              <w:lang w:bidi="fr-FR"/>
            </w:rPr>
            <w:t xml:space="preserve"> par votre propre texte, cliquez simplement dessus et commencez à taper.</w:t>
          </w:r>
          <w:r>
            <w:rPr>
              <w:lang w:bidi="fr-FR"/>
            </w:rPr>
            <w:t xml:space="preserve"> </w:t>
          </w:r>
        </w:p>
        <w:p w:rsidR="00F4770B" w:rsidRDefault="004F3EAC">
          <w:r>
            <w:rPr>
              <w:lang w:bidi="fr-FR"/>
            </w:rPr>
            <w:t>Sous l’onglet Création du ruban, consultez les galeries de thèmes, couleurs et polices pour créer un aspect personnalisé d’un simple clic.</w:t>
          </w:r>
        </w:p>
        <w:p w:rsidR="00000000" w:rsidRDefault="004F3EAC">
          <w:pPr>
            <w:pStyle w:val="2DC3651B4B6F440D8163F61B424D7829"/>
          </w:pPr>
          <w:r>
            <w:rPr>
              <w:lang w:bidi="fr-FR"/>
            </w:rPr>
            <w:t xml:space="preserve">Vous voulez ajouter une entrée de rubrique </w:t>
          </w:r>
          <w:r>
            <w:rPr>
              <w:lang w:bidi="fr-FR"/>
            </w:rPr>
            <w:t>sous Expérience, Formation ou Références ? Procédez comme suit : cliquez simplement sur les exemples d’entrées ci-dessous, puis sur le signe plus qui s’affiche.</w:t>
          </w:r>
        </w:p>
      </w:docPartBody>
    </w:docPart>
    <w:docPart>
      <w:docPartPr>
        <w:name w:val="D595E02D4B154B7FADC90888F96BCE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04E486-D8AA-4517-83D1-8235E67542CE}"/>
      </w:docPartPr>
      <w:docPartBody>
        <w:p w:rsidR="00000000" w:rsidRDefault="004F3EAC">
          <w:pPr>
            <w:pStyle w:val="D595E02D4B154B7FADC90888F96BCEA8"/>
          </w:pPr>
          <w:r>
            <w:rPr>
              <w:rStyle w:val="Textedelespacerserv"/>
              <w:lang w:bidi="fr-FR"/>
            </w:rPr>
            <w:t>[domaine de la réalisation]</w:t>
          </w:r>
        </w:p>
      </w:docPartBody>
    </w:docPart>
    <w:docPart>
      <w:docPartPr>
        <w:name w:val="3F0936C9C51A4D599281D2F25E28F5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95E6D1-08FD-4C29-A681-FACC3B1C48B9}"/>
      </w:docPartPr>
      <w:docPartBody>
        <w:p w:rsidR="00000000" w:rsidRDefault="004F3EAC">
          <w:pPr>
            <w:pStyle w:val="3F0936C9C51A4D599281D2F25E28F5E1"/>
          </w:pPr>
          <w:r w:rsidRPr="00510359">
            <w:rPr>
              <w:rStyle w:val="Textedelespacerserv"/>
              <w:color w:val="404040" w:themeColor="text1" w:themeTint="BF"/>
              <w:lang w:bidi="fr-FR"/>
            </w:rPr>
            <w:t>[DOMAINE DE LA RÉALISATION]</w:t>
          </w:r>
        </w:p>
      </w:docPartBody>
    </w:docPart>
    <w:docPart>
      <w:docPartPr>
        <w:name w:val="A95C6E2BB16C4DC3B278854F397083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AD3B1F-D9A6-49A0-B05C-10577BF231DE}"/>
      </w:docPartPr>
      <w:docPartBody>
        <w:p w:rsidR="00000000" w:rsidRDefault="004F3EAC">
          <w:pPr>
            <w:pStyle w:val="A95C6E2BB16C4DC3B278854F397083FB"/>
          </w:pPr>
          <w:r>
            <w:rPr>
              <w:lang w:bidi="fr-FR"/>
            </w:rPr>
            <w:t>[Réalisation]</w:t>
          </w:r>
        </w:p>
      </w:docPartBody>
    </w:docPart>
    <w:docPart>
      <w:docPartPr>
        <w:name w:val="A82F5D9BEEF54E0091D1B0F4B1693E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537651-A133-4B03-8178-BDAE68F0A7AC}"/>
      </w:docPartPr>
      <w:docPartBody>
        <w:p w:rsidR="00000000" w:rsidRDefault="004F3EAC">
          <w:pPr>
            <w:pStyle w:val="A82F5D9BEEF54E0091D1B0F4B1693EA4"/>
          </w:pPr>
          <w:r>
            <w:rPr>
              <w:lang w:bidi="fr-FR"/>
            </w:rPr>
            <w:t>[Compétences professionnelles ou techniques]</w:t>
          </w:r>
        </w:p>
      </w:docPartBody>
    </w:docPart>
    <w:docPart>
      <w:docPartPr>
        <w:name w:val="3655FDF8B6914236A046D4B92F9FBD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65B6F0-DED8-4A30-B11E-CE7687425218}"/>
      </w:docPartPr>
      <w:docPartBody>
        <w:p w:rsidR="00000000" w:rsidRDefault="004F3EAC">
          <w:pPr>
            <w:pStyle w:val="3655FDF8B6914236A046D4B92F9FBD11"/>
          </w:pPr>
          <w:r>
            <w:rPr>
              <w:rStyle w:val="Textedelespacerserv"/>
              <w:lang w:bidi="fr-FR"/>
            </w:rPr>
            <w:t>Entrez tout contenu que vous souhaitez répéter, y compris d’autres contrôles de contenu. Vous pouvez également insérer ce contrôle autour des lignes pour répéter les différentes parties d’un tabl</w:t>
          </w:r>
          <w:r>
            <w:rPr>
              <w:rStyle w:val="Textedelespacerserv"/>
              <w:lang w:bidi="fr-FR"/>
            </w:rPr>
            <w:t>eau.</w:t>
          </w:r>
        </w:p>
      </w:docPartBody>
    </w:docPart>
    <w:docPart>
      <w:docPartPr>
        <w:name w:val="39F59D021FB8493AB78F1D9F1A8E1E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2F6B49-B919-4DFF-9B17-1D1C68F6D3FC}"/>
      </w:docPartPr>
      <w:docPartBody>
        <w:p w:rsidR="00000000" w:rsidRDefault="004F3EAC">
          <w:pPr>
            <w:pStyle w:val="39F59D021FB8493AB78F1D9F1A8E1ED3"/>
          </w:pPr>
          <w:r>
            <w:rPr>
              <w:lang w:bidi="fr-FR"/>
            </w:rPr>
            <w:t>[Fonction, Nom de l’entreprise, Ville, Pays]</w:t>
          </w:r>
        </w:p>
      </w:docPartBody>
    </w:docPart>
    <w:docPart>
      <w:docPartPr>
        <w:name w:val="89678FA3BDD84FAC9042D969613225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7C13A6-E20D-48CE-B594-A480585FB3EC}"/>
      </w:docPartPr>
      <w:docPartBody>
        <w:p w:rsidR="00000000" w:rsidRDefault="004F3EAC">
          <w:pPr>
            <w:pStyle w:val="89678FA3BDD84FAC9042D9696132255F"/>
          </w:pPr>
          <w:r>
            <w:rPr>
              <w:lang w:bidi="fr-FR"/>
            </w:rPr>
            <w:t>[Date de début – Date de fin]</w:t>
          </w:r>
        </w:p>
      </w:docPartBody>
    </w:docPart>
    <w:docPart>
      <w:docPartPr>
        <w:name w:val="A06C17C24B50413FA3C1FB6E154D4F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275D35-07E0-4F34-B68C-5EDAEA2AB7C5}"/>
      </w:docPartPr>
      <w:docPartBody>
        <w:p w:rsidR="00000000" w:rsidRDefault="004F3EAC">
          <w:pPr>
            <w:pStyle w:val="A06C17C24B50413FA3C1FB6E154D4F0E"/>
          </w:pPr>
          <w:r w:rsidRPr="002A6C83">
            <w:rPr>
              <w:lang w:bidi="fr-FR"/>
            </w:rPr>
            <w:t>[DIPLÔME, NOM DE L’ÉTABLISSEMENT, VILLE, DATE]</w:t>
          </w:r>
        </w:p>
      </w:docPartBody>
    </w:docPart>
    <w:docPart>
      <w:docPartPr>
        <w:name w:val="D185390041B64E07A6CF4BAC385796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7638B6-EDE8-40E4-B08E-8D4B9329DCD1}"/>
      </w:docPartPr>
      <w:docPartBody>
        <w:p w:rsidR="00000000" w:rsidRDefault="004F3EAC">
          <w:pPr>
            <w:pStyle w:val="D185390041B64E07A6CF4BAC385796B8"/>
          </w:pPr>
          <w:r w:rsidRPr="00147BBB">
            <w:rPr>
              <w:lang w:bidi="fr-FR"/>
            </w:rPr>
            <w:t xml:space="preserve">Vous pouvez inclure ici un bref récapitulatif </w:t>
          </w:r>
          <w:r w:rsidRPr="00147BBB">
            <w:rPr>
              <w:lang w:bidi="fr-FR"/>
            </w:rPr>
            <w:t>des cours suivis ainsi que des distinctions et des mentions obtenues.</w:t>
          </w:r>
        </w:p>
      </w:docPartBody>
    </w:docPart>
    <w:docPart>
      <w:docPartPr>
        <w:name w:val="A1D1A3DC01084C588B0C5347D94B93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4B8FDB-4755-4458-BA5F-56BA9DC5A742}"/>
      </w:docPartPr>
      <w:docPartBody>
        <w:p w:rsidR="00000000" w:rsidRDefault="004F3EAC">
          <w:pPr>
            <w:pStyle w:val="A1D1A3DC01084C588B0C5347D94B93DE"/>
          </w:pPr>
          <w:r w:rsidRPr="009546E5">
            <w:rPr>
              <w:lang w:bidi="fr-FR"/>
            </w:rPr>
            <w:t>[NOM DE LA RÉFÉRENCE]</w:t>
          </w:r>
        </w:p>
      </w:docPartBody>
    </w:docPart>
    <w:docPart>
      <w:docPartPr>
        <w:name w:val="AD9789C051904E3ABC27CEF258546A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8CF33F-AE75-42F5-8E01-28F328A85705}"/>
      </w:docPartPr>
      <w:docPartBody>
        <w:p w:rsidR="00000000" w:rsidRDefault="004F3EAC">
          <w:pPr>
            <w:pStyle w:val="AD9789C051904E3ABC27CEF258546A29"/>
          </w:pPr>
          <w:r>
            <w:rPr>
              <w:lang w:bidi="fr-FR"/>
            </w:rPr>
            <w:t>[Fonction, Entreprise]</w:t>
          </w:r>
        </w:p>
      </w:docPartBody>
    </w:docPart>
    <w:docPart>
      <w:docPartPr>
        <w:name w:val="F6E7CB7367C64EC8A9B41DD2274B4A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950594-646C-441C-86B4-85603A2E31D4}"/>
      </w:docPartPr>
      <w:docPartBody>
        <w:p w:rsidR="00000000" w:rsidRDefault="004F3EAC">
          <w:pPr>
            <w:pStyle w:val="F6E7CB7367C64EC8A9B41DD2274B4A64"/>
          </w:pPr>
          <w:r>
            <w:rPr>
              <w:lang w:bidi="fr-FR"/>
            </w:rPr>
            <w:t>[Coordonnées]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AC"/>
    <w:rsid w:val="004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C9A4AF97C2C4E18AAC5D72A798FA363">
    <w:name w:val="7C9A4AF97C2C4E18AAC5D72A798FA363"/>
  </w:style>
  <w:style w:type="paragraph" w:customStyle="1" w:styleId="00CF7C7597CE4F6D9C565AF36B2D9807">
    <w:name w:val="00CF7C7597CE4F6D9C565AF36B2D9807"/>
  </w:style>
  <w:style w:type="paragraph" w:customStyle="1" w:styleId="D5B56FC9DFF64E33A8A1CF89005E9DAC">
    <w:name w:val="D5B56FC9DFF64E33A8A1CF89005E9DAC"/>
  </w:style>
  <w:style w:type="paragraph" w:customStyle="1" w:styleId="29D099337DAA47A19E15B4B45A5E0F9E">
    <w:name w:val="29D099337DAA47A19E15B4B45A5E0F9E"/>
  </w:style>
  <w:style w:type="character" w:styleId="Accentuation">
    <w:name w:val="Emphasis"/>
    <w:basedOn w:val="Policepardfaut"/>
    <w:unhideWhenUsed/>
    <w:qFormat/>
    <w:rPr>
      <w:color w:val="4472C4" w:themeColor="accent1"/>
    </w:rPr>
  </w:style>
  <w:style w:type="paragraph" w:customStyle="1" w:styleId="F079790725B04C298996A22FC67D69A8">
    <w:name w:val="F079790725B04C298996A22FC67D69A8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FB7253680CBF43139378605BEDE11C80">
    <w:name w:val="FB7253680CBF43139378605BEDE11C80"/>
  </w:style>
  <w:style w:type="paragraph" w:customStyle="1" w:styleId="2DC3651B4B6F440D8163F61B424D7829">
    <w:name w:val="2DC3651B4B6F440D8163F61B424D7829"/>
  </w:style>
  <w:style w:type="paragraph" w:customStyle="1" w:styleId="D595E02D4B154B7FADC90888F96BCEA8">
    <w:name w:val="D595E02D4B154B7FADC90888F96BCEA8"/>
  </w:style>
  <w:style w:type="paragraph" w:customStyle="1" w:styleId="3F0936C9C51A4D599281D2F25E28F5E1">
    <w:name w:val="3F0936C9C51A4D599281D2F25E28F5E1"/>
  </w:style>
  <w:style w:type="paragraph" w:customStyle="1" w:styleId="A95C6E2BB16C4DC3B278854F397083FB">
    <w:name w:val="A95C6E2BB16C4DC3B278854F397083FB"/>
  </w:style>
  <w:style w:type="paragraph" w:customStyle="1" w:styleId="A82F5D9BEEF54E0091D1B0F4B1693EA4">
    <w:name w:val="A82F5D9BEEF54E0091D1B0F4B1693EA4"/>
  </w:style>
  <w:style w:type="paragraph" w:customStyle="1" w:styleId="3655FDF8B6914236A046D4B92F9FBD11">
    <w:name w:val="3655FDF8B6914236A046D4B92F9FBD11"/>
  </w:style>
  <w:style w:type="paragraph" w:customStyle="1" w:styleId="39F59D021FB8493AB78F1D9F1A8E1ED3">
    <w:name w:val="39F59D021FB8493AB78F1D9F1A8E1ED3"/>
  </w:style>
  <w:style w:type="paragraph" w:customStyle="1" w:styleId="89678FA3BDD84FAC9042D9696132255F">
    <w:name w:val="89678FA3BDD84FAC9042D9696132255F"/>
  </w:style>
  <w:style w:type="paragraph" w:customStyle="1" w:styleId="A06C17C24B50413FA3C1FB6E154D4F0E">
    <w:name w:val="A06C17C24B50413FA3C1FB6E154D4F0E"/>
  </w:style>
  <w:style w:type="paragraph" w:customStyle="1" w:styleId="D185390041B64E07A6CF4BAC385796B8">
    <w:name w:val="D185390041B64E07A6CF4BAC385796B8"/>
  </w:style>
  <w:style w:type="paragraph" w:customStyle="1" w:styleId="A1D1A3DC01084C588B0C5347D94B93DE">
    <w:name w:val="A1D1A3DC01084C588B0C5347D94B93DE"/>
  </w:style>
  <w:style w:type="paragraph" w:customStyle="1" w:styleId="AD9789C051904E3ABC27CEF258546A29">
    <w:name w:val="AD9789C051904E3ABC27CEF258546A29"/>
  </w:style>
  <w:style w:type="paragraph" w:customStyle="1" w:styleId="F6E7CB7367C64EC8A9B41DD2274B4A64">
    <w:name w:val="F6E7CB7367C64EC8A9B41DD2274B4A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fonctionnel (conception simple).dotx</Template>
  <TotalTime>2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Vrusa Florian</dc:creator>
  <cp:lastModifiedBy>Florian Di Vrusa</cp:lastModifiedBy>
  <cp:revision>4</cp:revision>
  <dcterms:created xsi:type="dcterms:W3CDTF">2017-04-24T13:42:00Z</dcterms:created>
  <dcterms:modified xsi:type="dcterms:W3CDTF">2017-04-24T13:44:00Z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